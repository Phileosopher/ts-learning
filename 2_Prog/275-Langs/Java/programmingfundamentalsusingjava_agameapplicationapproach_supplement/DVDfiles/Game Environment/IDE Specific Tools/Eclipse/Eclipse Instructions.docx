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296" w:rsidRDefault="00131296" w:rsidP="009A49B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9C8">
        <w:rPr>
          <w:rFonts w:ascii="Times New Roman" w:hAnsi="Times New Roman" w:cs="Times New Roman"/>
          <w:b/>
          <w:bCs/>
          <w:sz w:val="28"/>
          <w:szCs w:val="28"/>
        </w:rPr>
        <w:t>Adding the Game Environment to an Eclipse Project</w:t>
      </w:r>
      <w:bookmarkStart w:id="0" w:name="_GoBack"/>
      <w:bookmarkEnd w:id="0"/>
    </w:p>
    <w:p w:rsidR="00131296" w:rsidRPr="00D639C8" w:rsidRDefault="00131296" w:rsidP="009A49B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31296" w:rsidRPr="0024693F" w:rsidRDefault="00131296" w:rsidP="00280C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 1</w:t>
      </w:r>
      <w:r w:rsidRPr="0024693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46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4693F">
        <w:rPr>
          <w:rFonts w:ascii="Times New Roman" w:hAnsi="Times New Roman" w:cs="Times New Roman"/>
          <w:b/>
          <w:bCs/>
          <w:sz w:val="24"/>
          <w:szCs w:val="24"/>
        </w:rPr>
        <w:t>Import the Eclipse Project Template</w:t>
      </w:r>
    </w:p>
    <w:p w:rsidR="00131296" w:rsidRPr="00A66D8B" w:rsidRDefault="00131296" w:rsidP="00280CF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D8B">
        <w:rPr>
          <w:rFonts w:ascii="Times New Roman" w:hAnsi="Times New Roman" w:cs="Times New Roman"/>
          <w:sz w:val="24"/>
          <w:szCs w:val="24"/>
        </w:rPr>
        <w:t>Create a folder</w:t>
      </w:r>
      <w:r>
        <w:rPr>
          <w:rFonts w:ascii="Times New Roman" w:hAnsi="Times New Roman" w:cs="Times New Roman"/>
          <w:sz w:val="24"/>
          <w:szCs w:val="24"/>
        </w:rPr>
        <w:t xml:space="preserve"> and bring up Eclipse into that folder</w:t>
      </w:r>
      <w:r w:rsidRPr="00A66D8B">
        <w:rPr>
          <w:rFonts w:ascii="Times New Roman" w:hAnsi="Times New Roman" w:cs="Times New Roman"/>
          <w:sz w:val="24"/>
          <w:szCs w:val="24"/>
        </w:rPr>
        <w:t>.</w:t>
      </w:r>
    </w:p>
    <w:p w:rsidR="00131296" w:rsidRPr="00280CF0" w:rsidRDefault="00131296" w:rsidP="00280CF0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project </w:t>
      </w:r>
      <w:r w:rsidRPr="00280CF0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clipse</w:t>
      </w:r>
      <w:r w:rsidRPr="00280CF0">
        <w:rPr>
          <w:rFonts w:ascii="Courier New" w:hAnsi="Courier New" w:cs="Courier New"/>
          <w:sz w:val="24"/>
          <w:szCs w:val="24"/>
        </w:rPr>
        <w:t>GameTemplate7</w:t>
      </w:r>
      <w:r>
        <w:rPr>
          <w:rFonts w:ascii="Times New Roman" w:hAnsi="Times New Roman" w:cs="Times New Roman"/>
          <w:sz w:val="24"/>
          <w:szCs w:val="24"/>
        </w:rPr>
        <w:t xml:space="preserve"> into the folder.</w:t>
      </w:r>
    </w:p>
    <w:p w:rsidR="00131296" w:rsidRPr="003D66FA" w:rsidRDefault="00131296" w:rsidP="00280CF0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66FA">
        <w:rPr>
          <w:rFonts w:ascii="Times New Roman" w:hAnsi="Times New Roman" w:cs="Times New Roman"/>
          <w:color w:val="000000"/>
          <w:sz w:val="24"/>
          <w:szCs w:val="24"/>
        </w:rPr>
        <w:t xml:space="preserve">Click File - Import – General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D66FA">
        <w:rPr>
          <w:rFonts w:ascii="Times New Roman" w:hAnsi="Times New Roman" w:cs="Times New Roman"/>
          <w:color w:val="000000"/>
          <w:sz w:val="24"/>
          <w:szCs w:val="24"/>
        </w:rPr>
        <w:t xml:space="preserve">Existing Projects into 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3D66FA">
        <w:rPr>
          <w:rFonts w:ascii="Times New Roman" w:hAnsi="Times New Roman" w:cs="Times New Roman"/>
          <w:color w:val="000000"/>
          <w:sz w:val="24"/>
          <w:szCs w:val="24"/>
        </w:rPr>
        <w:t>orkspace – Next</w:t>
      </w:r>
    </w:p>
    <w:p w:rsidR="00131296" w:rsidRPr="00BB7605" w:rsidRDefault="00131296" w:rsidP="00280CF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6FA">
        <w:rPr>
          <w:rFonts w:ascii="Times New Roman" w:hAnsi="Times New Roman" w:cs="Times New Roman"/>
          <w:color w:val="000000"/>
          <w:sz w:val="24"/>
          <w:szCs w:val="24"/>
        </w:rPr>
        <w:t xml:space="preserve">Navigate to the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DVD</w:t>
        </w:r>
      </w:smartTag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66FA">
        <w:rPr>
          <w:rFonts w:ascii="Times New Roman" w:hAnsi="Times New Roman" w:cs="Times New Roman"/>
          <w:color w:val="000000"/>
          <w:sz w:val="24"/>
          <w:szCs w:val="24"/>
        </w:rPr>
        <w:t xml:space="preserve">folder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Game Environment\IDE Specific Tools\Eclipse\Workspace and click the </w:t>
      </w:r>
      <w:r w:rsidRPr="003D66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0CF0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cipse</w:t>
      </w:r>
      <w:r w:rsidRPr="00280CF0">
        <w:rPr>
          <w:rFonts w:ascii="Courier New" w:hAnsi="Courier New" w:cs="Courier New"/>
          <w:sz w:val="24"/>
          <w:szCs w:val="24"/>
        </w:rPr>
        <w:t>GameTemplate7</w:t>
      </w:r>
      <w:r>
        <w:rPr>
          <w:rFonts w:ascii="Times New Roman" w:hAnsi="Times New Roman" w:cs="Times New Roman"/>
          <w:sz w:val="24"/>
          <w:szCs w:val="24"/>
        </w:rPr>
        <w:t xml:space="preserve"> template folder </w:t>
      </w:r>
      <w:r>
        <w:rPr>
          <w:rFonts w:ascii="Times New Roman" w:hAnsi="Times New Roman" w:cs="Times New Roman"/>
          <w:color w:val="000000"/>
          <w:sz w:val="24"/>
          <w:szCs w:val="24"/>
        </w:rPr>
        <w:t>– Click OK</w:t>
      </w:r>
    </w:p>
    <w:p w:rsidR="00131296" w:rsidRPr="00280CF0" w:rsidRDefault="00131296" w:rsidP="00280CF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Check the box next to Copy Projects Into Workspace - click F</w:t>
      </w:r>
      <w:r w:rsidRPr="003D66FA">
        <w:rPr>
          <w:rFonts w:ascii="Times New Roman" w:hAnsi="Times New Roman" w:cs="Times New Roman"/>
          <w:color w:val="000000"/>
          <w:sz w:val="24"/>
          <w:szCs w:val="24"/>
        </w:rPr>
        <w:t>inish</w:t>
      </w:r>
    </w:p>
    <w:p w:rsidR="00131296" w:rsidRPr="00A66D8B" w:rsidRDefault="00131296" w:rsidP="00280CF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D8B">
        <w:rPr>
          <w:rFonts w:ascii="Times New Roman" w:hAnsi="Times New Roman" w:cs="Times New Roman"/>
          <w:sz w:val="24"/>
          <w:szCs w:val="24"/>
        </w:rPr>
        <w:t xml:space="preserve">Open the project </w:t>
      </w:r>
      <w:r w:rsidRPr="00280CF0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cipse</w:t>
      </w:r>
      <w:r w:rsidRPr="00280CF0">
        <w:rPr>
          <w:rFonts w:ascii="Courier New" w:hAnsi="Courier New" w:cs="Courier New"/>
          <w:sz w:val="24"/>
          <w:szCs w:val="24"/>
        </w:rPr>
        <w:t>GameTemplate7</w:t>
      </w:r>
      <w:r w:rsidRPr="00A66D8B">
        <w:rPr>
          <w:rFonts w:ascii="Times New Roman" w:hAnsi="Times New Roman" w:cs="Times New Roman"/>
          <w:sz w:val="24"/>
          <w:szCs w:val="24"/>
        </w:rPr>
        <w:t>, and add the program specific code to it.</w:t>
      </w:r>
    </w:p>
    <w:p w:rsidR="00131296" w:rsidRDefault="00131296" w:rsidP="00CA0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1296" w:rsidRDefault="00131296" w:rsidP="00CA0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1296" w:rsidRPr="0024693F" w:rsidRDefault="00131296" w:rsidP="00CA0F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6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 2</w:t>
      </w:r>
      <w:r w:rsidRPr="0024693F">
        <w:rPr>
          <w:rFonts w:ascii="Times New Roman" w:hAnsi="Times New Roman" w:cs="Times New Roman"/>
          <w:b/>
          <w:bCs/>
          <w:sz w:val="24"/>
          <w:szCs w:val="24"/>
        </w:rPr>
        <w:t xml:space="preserve">: Add the game environment JAR file </w:t>
      </w:r>
      <w:r w:rsidRPr="00246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r w:rsidRPr="0024693F">
        <w:rPr>
          <w:rFonts w:ascii="Times New Roman" w:hAnsi="Times New Roman" w:cs="Times New Roman"/>
          <w:b/>
          <w:bCs/>
          <w:sz w:val="24"/>
          <w:szCs w:val="24"/>
        </w:rPr>
        <w:t xml:space="preserve"> its classes to a new Eclipse project</w:t>
      </w:r>
    </w:p>
    <w:p w:rsidR="00131296" w:rsidRDefault="00131296" w:rsidP="00CA0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6CA">
        <w:rPr>
          <w:rFonts w:ascii="Times New Roman" w:hAnsi="Times New Roman" w:cs="Times New Roman"/>
          <w:sz w:val="24"/>
          <w:szCs w:val="24"/>
        </w:rPr>
        <w:t xml:space="preserve">Either the </w:t>
      </w:r>
      <w:r>
        <w:rPr>
          <w:rFonts w:ascii="Times New Roman" w:hAnsi="Times New Roman" w:cs="Times New Roman"/>
          <w:sz w:val="24"/>
          <w:szCs w:val="24"/>
        </w:rPr>
        <w:t xml:space="preserve">JAR file </w:t>
      </w:r>
      <w:r w:rsidRPr="00C656CA">
        <w:rPr>
          <w:rFonts w:ascii="Courier New" w:hAnsi="Courier New" w:cs="Courier New"/>
          <w:sz w:val="24"/>
          <w:szCs w:val="24"/>
        </w:rPr>
        <w:t>gameEnvironment.jar</w:t>
      </w:r>
      <w:r>
        <w:rPr>
          <w:rFonts w:ascii="Times New Roman" w:hAnsi="Times New Roman" w:cs="Times New Roman"/>
          <w:sz w:val="24"/>
          <w:szCs w:val="24"/>
        </w:rPr>
        <w:t xml:space="preserve"> cont</w:t>
      </w:r>
      <w:r>
        <w:t>ained</w:t>
      </w:r>
      <w:r>
        <w:rPr>
          <w:rFonts w:ascii="Times New Roman" w:hAnsi="Times New Roman" w:cs="Times New Roman"/>
          <w:sz w:val="24"/>
          <w:szCs w:val="24"/>
        </w:rPr>
        <w:t xml:space="preserve"> in the folder </w:t>
      </w:r>
      <w:r w:rsidRPr="006B0B24">
        <w:rPr>
          <w:rFonts w:ascii="Courier New" w:hAnsi="Courier New" w:cs="Courier New"/>
          <w:sz w:val="24"/>
          <w:szCs w:val="24"/>
        </w:rPr>
        <w:t>GameJAR</w:t>
      </w:r>
      <w:r>
        <w:rPr>
          <w:rFonts w:ascii="Times New Roman" w:hAnsi="Times New Roman" w:cs="Times New Roman"/>
          <w:sz w:val="24"/>
          <w:szCs w:val="24"/>
        </w:rPr>
        <w:t xml:space="preserve"> or the classes </w:t>
      </w:r>
      <w:r w:rsidRPr="00CA0FDB">
        <w:rPr>
          <w:rFonts w:ascii="Times New Roman" w:hAnsi="Times New Roman" w:cs="Times New Roman"/>
          <w:sz w:val="24"/>
          <w:szCs w:val="24"/>
        </w:rPr>
        <w:t>contained in the</w:t>
      </w:r>
      <w:r>
        <w:t xml:space="preserve"> </w:t>
      </w:r>
      <w:r w:rsidRPr="006B0B24">
        <w:rPr>
          <w:rFonts w:ascii="Courier New" w:hAnsi="Courier New" w:cs="Courier New"/>
          <w:sz w:val="24"/>
          <w:szCs w:val="24"/>
        </w:rPr>
        <w:t>GameClasses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20B">
        <w:rPr>
          <w:rFonts w:ascii="Times New Roman" w:hAnsi="Times New Roman" w:cs="Times New Roman"/>
          <w:sz w:val="24"/>
          <w:szCs w:val="24"/>
        </w:rPr>
        <w:t xml:space="preserve">folder </w:t>
      </w:r>
      <w:r>
        <w:rPr>
          <w:rFonts w:ascii="Times New Roman" w:hAnsi="Times New Roman" w:cs="Times New Roman"/>
          <w:sz w:val="24"/>
          <w:szCs w:val="24"/>
        </w:rPr>
        <w:t xml:space="preserve">can be added to an Eclipse project's build path. Both of these folders are in the Game Environment\IDE Tools\Eclipse subfolder on the </w:t>
      </w:r>
      <w:smartTag w:uri="urn:schemas-microsoft-com:office:smarttags" w:element="stockticker">
        <w:r>
          <w:rPr>
            <w:rFonts w:ascii="Times New Roman" w:hAnsi="Times New Roman" w:cs="Times New Roman"/>
            <w:sz w:val="24"/>
            <w:szCs w:val="24"/>
          </w:rPr>
          <w:t>DVD</w:t>
        </w:r>
      </w:smartTag>
      <w:r>
        <w:rPr>
          <w:rFonts w:ascii="Times New Roman" w:hAnsi="Times New Roman" w:cs="Times New Roman"/>
          <w:sz w:val="24"/>
          <w:szCs w:val="24"/>
        </w:rPr>
        <w:t xml:space="preserve"> that accompanies this textbook. To add them to the project's build path:</w:t>
      </w:r>
    </w:p>
    <w:p w:rsidR="00131296" w:rsidRPr="00C656CA" w:rsidRDefault="00131296" w:rsidP="00CA0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1296" w:rsidRDefault="00131296" w:rsidP="00CA0F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and copy</w:t>
      </w:r>
      <w:r w:rsidRPr="009A4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folder </w:t>
      </w:r>
      <w:r w:rsidRPr="006B0B24">
        <w:rPr>
          <w:rFonts w:ascii="Courier New" w:hAnsi="Courier New" w:cs="Courier New"/>
          <w:sz w:val="24"/>
          <w:szCs w:val="24"/>
        </w:rPr>
        <w:t>GameJAR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24">
        <w:rPr>
          <w:rFonts w:ascii="Times New Roman" w:hAnsi="Times New Roman" w:cs="Times New Roman"/>
          <w:i/>
          <w:i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B24">
        <w:rPr>
          <w:rFonts w:ascii="Courier New" w:hAnsi="Courier New" w:cs="Courier New"/>
          <w:sz w:val="24"/>
          <w:szCs w:val="24"/>
        </w:rPr>
        <w:t>GameClasses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1296" w:rsidRPr="009A49B6" w:rsidRDefault="00131296" w:rsidP="00CA0F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49B6">
        <w:rPr>
          <w:rFonts w:ascii="Times New Roman" w:hAnsi="Times New Roman" w:cs="Times New Roman"/>
          <w:sz w:val="24"/>
          <w:szCs w:val="24"/>
        </w:rPr>
        <w:t xml:space="preserve">Right click the </w:t>
      </w:r>
      <w:r>
        <w:rPr>
          <w:rFonts w:ascii="Times New Roman" w:hAnsi="Times New Roman" w:cs="Times New Roman"/>
          <w:sz w:val="24"/>
          <w:szCs w:val="24"/>
        </w:rPr>
        <w:t xml:space="preserve">project node in the Package Explorer view pane, then </w:t>
      </w:r>
      <w:r w:rsidRPr="009A49B6">
        <w:rPr>
          <w:rFonts w:ascii="Times New Roman" w:hAnsi="Times New Roman" w:cs="Times New Roman"/>
          <w:sz w:val="24"/>
          <w:szCs w:val="24"/>
        </w:rPr>
        <w:t>click Paste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296" w:rsidRDefault="00131296" w:rsidP="00CA0FDB">
      <w:pPr>
        <w:pStyle w:val="NormalWeb"/>
        <w:numPr>
          <w:ilvl w:val="0"/>
          <w:numId w:val="1"/>
        </w:numPr>
        <w:spacing w:before="0" w:beforeAutospacing="0" w:after="0"/>
        <w:rPr>
          <w:color w:val="000000"/>
        </w:rPr>
      </w:pPr>
      <w:r w:rsidRPr="009A49B6">
        <w:t xml:space="preserve">Right click the </w:t>
      </w:r>
      <w:r>
        <w:t xml:space="preserve">project node in the Package Explorer view pane, </w:t>
      </w:r>
      <w:r w:rsidRPr="009A49B6">
        <w:rPr>
          <w:color w:val="000000"/>
        </w:rPr>
        <w:t>then click Properties - Ja</w:t>
      </w:r>
      <w:r>
        <w:rPr>
          <w:color w:val="000000"/>
        </w:rPr>
        <w:t>va Build Path - Libraries, then:</w:t>
      </w:r>
    </w:p>
    <w:p w:rsidR="00131296" w:rsidRPr="009A49B6" w:rsidRDefault="00131296" w:rsidP="00CA0FDB">
      <w:pPr>
        <w:pStyle w:val="NormalWeb"/>
        <w:spacing w:before="0" w:beforeAutospacing="0" w:after="0"/>
        <w:ind w:left="720"/>
        <w:rPr>
          <w:color w:val="000000"/>
        </w:rPr>
      </w:pPr>
      <w:r>
        <w:t xml:space="preserve">a) To add the </w:t>
      </w:r>
      <w:r w:rsidRPr="00C656CA">
        <w:rPr>
          <w:rFonts w:ascii="Courier New" w:hAnsi="Courier New" w:cs="Courier New"/>
        </w:rPr>
        <w:t>gameEnvironment.jar</w:t>
      </w:r>
      <w:r w:rsidRPr="00963739">
        <w:t xml:space="preserve"> file</w:t>
      </w:r>
      <w:r>
        <w:t>,</w:t>
      </w:r>
    </w:p>
    <w:p w:rsidR="00131296" w:rsidRDefault="00131296" w:rsidP="00CA0FD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9A49B6">
        <w:rPr>
          <w:rFonts w:ascii="Times New Roman" w:hAnsi="Times New Roman" w:cs="Times New Roman"/>
          <w:sz w:val="24"/>
          <w:szCs w:val="24"/>
        </w:rPr>
        <w:t>"Add JAR's…"</w:t>
      </w:r>
      <w:r>
        <w:rPr>
          <w:rFonts w:ascii="Times New Roman" w:hAnsi="Times New Roman" w:cs="Times New Roman"/>
          <w:sz w:val="24"/>
          <w:szCs w:val="24"/>
        </w:rPr>
        <w:t>. Then</w:t>
      </w:r>
      <w:r w:rsidRPr="009A49B6">
        <w:rPr>
          <w:rFonts w:ascii="Times New Roman" w:hAnsi="Times New Roman" w:cs="Times New Roman"/>
          <w:sz w:val="24"/>
          <w:szCs w:val="24"/>
        </w:rPr>
        <w:t xml:space="preserve"> locate and check </w:t>
      </w:r>
      <w:r w:rsidRPr="00C756A3">
        <w:rPr>
          <w:rFonts w:ascii="Times New Roman" w:hAnsi="Times New Roman" w:cs="Times New Roman"/>
          <w:sz w:val="24"/>
          <w:szCs w:val="24"/>
        </w:rPr>
        <w:t xml:space="preserve">the </w:t>
      </w:r>
      <w:r w:rsidRPr="00C756A3">
        <w:rPr>
          <w:rFonts w:ascii="Courier New" w:hAnsi="Courier New" w:cs="Courier New"/>
          <w:sz w:val="24"/>
          <w:szCs w:val="24"/>
        </w:rPr>
        <w:t>gameEnvironment</w:t>
      </w:r>
      <w:r w:rsidRPr="00FF62ED">
        <w:rPr>
          <w:rFonts w:ascii="Courier New" w:hAnsi="Courier New" w:cs="Courier New"/>
          <w:sz w:val="24"/>
          <w:szCs w:val="24"/>
        </w:rPr>
        <w:t>.jar</w:t>
      </w:r>
      <w:r w:rsidRPr="009A4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JAR</w:t>
      </w:r>
      <w:r w:rsidRPr="009A49B6">
        <w:rPr>
          <w:rFonts w:ascii="Times New Roman" w:hAnsi="Times New Roman" w:cs="Times New Roman"/>
          <w:sz w:val="24"/>
          <w:szCs w:val="24"/>
        </w:rPr>
        <w:t xml:space="preserve"> file, click OK, click 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296" w:rsidRDefault="00131296" w:rsidP="00CA0FDB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B0B24">
        <w:rPr>
          <w:rFonts w:ascii="Times New Roman" w:hAnsi="Times New Roman" w:cs="Times New Roman"/>
          <w:i/>
          <w:iCs/>
          <w:sz w:val="24"/>
          <w:szCs w:val="24"/>
        </w:rPr>
        <w:t>OR</w:t>
      </w:r>
    </w:p>
    <w:p w:rsidR="00131296" w:rsidRDefault="00131296" w:rsidP="00CA0FD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963739">
        <w:rPr>
          <w:rFonts w:ascii="Times New Roman" w:hAnsi="Times New Roman" w:cs="Times New Roman"/>
          <w:sz w:val="24"/>
          <w:szCs w:val="24"/>
        </w:rPr>
        <w:t>To add the</w:t>
      </w:r>
      <w:r>
        <w:t xml:space="preserve"> </w:t>
      </w:r>
      <w:r>
        <w:rPr>
          <w:rFonts w:ascii="Courier New" w:hAnsi="Courier New" w:cs="Courier New"/>
          <w:sz w:val="24"/>
          <w:szCs w:val="24"/>
        </w:rPr>
        <w:t>GameClasses</w:t>
      </w:r>
      <w:r>
        <w:rPr>
          <w:rFonts w:ascii="Times New Roman" w:hAnsi="Times New Roman" w:cs="Times New Roman"/>
          <w:sz w:val="24"/>
          <w:szCs w:val="24"/>
        </w:rPr>
        <w:t xml:space="preserve"> folder,</w:t>
      </w:r>
    </w:p>
    <w:p w:rsidR="00131296" w:rsidRPr="00963739" w:rsidRDefault="00131296" w:rsidP="00CA0FDB">
      <w:pPr>
        <w:pStyle w:val="ListParagraph"/>
        <w:spacing w:after="0"/>
        <w:ind w:left="11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"Add Class Folder". Then </w:t>
      </w:r>
      <w:r w:rsidRPr="009A49B6">
        <w:rPr>
          <w:rFonts w:ascii="Times New Roman" w:hAnsi="Times New Roman" w:cs="Times New Roman"/>
          <w:sz w:val="24"/>
          <w:szCs w:val="24"/>
        </w:rPr>
        <w:t>locate and check the</w:t>
      </w:r>
      <w:r w:rsidRPr="00881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GameClasses</w:t>
      </w:r>
      <w:r w:rsidRPr="00881EE6">
        <w:rPr>
          <w:rFonts w:ascii="Times New Roman" w:hAnsi="Times New Roman" w:cs="Times New Roman"/>
          <w:sz w:val="24"/>
          <w:szCs w:val="24"/>
        </w:rPr>
        <w:t xml:space="preserve"> folder,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1EE6">
        <w:rPr>
          <w:rFonts w:ascii="Times New Roman" w:hAnsi="Times New Roman" w:cs="Times New Roman"/>
          <w:sz w:val="24"/>
          <w:szCs w:val="24"/>
        </w:rPr>
        <w:t>click</w:t>
      </w:r>
      <w:r w:rsidRPr="009A49B6">
        <w:rPr>
          <w:rFonts w:ascii="Times New Roman" w:hAnsi="Times New Roman" w:cs="Times New Roman"/>
          <w:sz w:val="24"/>
          <w:szCs w:val="24"/>
        </w:rPr>
        <w:t xml:space="preserve"> OK, click 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296" w:rsidRPr="009A49B6" w:rsidRDefault="00131296" w:rsidP="00FF62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31296" w:rsidRDefault="00131296"/>
    <w:sectPr w:rsidR="00131296" w:rsidSect="009B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2E06"/>
    <w:multiLevelType w:val="hybridMultilevel"/>
    <w:tmpl w:val="F0021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D4F34"/>
    <w:multiLevelType w:val="hybridMultilevel"/>
    <w:tmpl w:val="7ED41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0B468F"/>
    <w:multiLevelType w:val="multilevel"/>
    <w:tmpl w:val="4E3A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70DE4"/>
    <w:multiLevelType w:val="hybridMultilevel"/>
    <w:tmpl w:val="289C5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49B6"/>
    <w:rsid w:val="0009414E"/>
    <w:rsid w:val="00131296"/>
    <w:rsid w:val="0024693F"/>
    <w:rsid w:val="00280CF0"/>
    <w:rsid w:val="002B5180"/>
    <w:rsid w:val="002D54D0"/>
    <w:rsid w:val="003A39D5"/>
    <w:rsid w:val="003D66FA"/>
    <w:rsid w:val="004A5322"/>
    <w:rsid w:val="00545FAA"/>
    <w:rsid w:val="00657748"/>
    <w:rsid w:val="00664568"/>
    <w:rsid w:val="006B0B24"/>
    <w:rsid w:val="006C15B7"/>
    <w:rsid w:val="00731555"/>
    <w:rsid w:val="0076394F"/>
    <w:rsid w:val="0080720B"/>
    <w:rsid w:val="00881EE6"/>
    <w:rsid w:val="0088291C"/>
    <w:rsid w:val="00906196"/>
    <w:rsid w:val="00963661"/>
    <w:rsid w:val="00963739"/>
    <w:rsid w:val="009A49B6"/>
    <w:rsid w:val="009B03B4"/>
    <w:rsid w:val="009B1428"/>
    <w:rsid w:val="009C64CB"/>
    <w:rsid w:val="009E1023"/>
    <w:rsid w:val="00A66D8B"/>
    <w:rsid w:val="00A77D90"/>
    <w:rsid w:val="00A91469"/>
    <w:rsid w:val="00AD70BA"/>
    <w:rsid w:val="00BB7605"/>
    <w:rsid w:val="00C656CA"/>
    <w:rsid w:val="00C756A3"/>
    <w:rsid w:val="00CA0FDB"/>
    <w:rsid w:val="00CD4757"/>
    <w:rsid w:val="00D503B4"/>
    <w:rsid w:val="00D639C8"/>
    <w:rsid w:val="00D86C01"/>
    <w:rsid w:val="00E53581"/>
    <w:rsid w:val="00F30D28"/>
    <w:rsid w:val="00F510D8"/>
    <w:rsid w:val="00F61AFE"/>
    <w:rsid w:val="00F65CB8"/>
    <w:rsid w:val="00F66E80"/>
    <w:rsid w:val="00FC0110"/>
    <w:rsid w:val="00FF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9B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64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B7"/>
    <w:rPr>
      <w:rFonts w:ascii="Times New Roman" w:hAnsi="Times New Roman" w:cs="Times New Roman"/>
      <w:sz w:val="2"/>
      <w:szCs w:val="2"/>
    </w:rPr>
  </w:style>
  <w:style w:type="paragraph" w:styleId="NormalWeb">
    <w:name w:val="Normal (Web)"/>
    <w:basedOn w:val="Normal"/>
    <w:uiPriority w:val="99"/>
    <w:rsid w:val="009A49B6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A4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225</Words>
  <Characters>1289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the Game Environment to an Eclipse Project</dc:title>
  <dc:subject/>
  <dc:creator>Bill</dc:creator>
  <cp:keywords/>
  <dc:description/>
  <cp:lastModifiedBy>Gretchen Owens</cp:lastModifiedBy>
  <cp:revision>9</cp:revision>
  <dcterms:created xsi:type="dcterms:W3CDTF">2014-03-06T23:40:00Z</dcterms:created>
  <dcterms:modified xsi:type="dcterms:W3CDTF">2014-03-11T02:09:00Z</dcterms:modified>
</cp:coreProperties>
</file>